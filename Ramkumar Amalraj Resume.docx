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8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7"/>
      </w:tblGrid>
      <w:tr w:rsidR="000E618E" w:rsidRPr="000E618E" w:rsidTr="003A7618">
        <w:trPr>
          <w:trHeight w:hRule="exact" w:val="1586"/>
        </w:trPr>
        <w:tc>
          <w:tcPr>
            <w:tcW w:w="9517" w:type="dxa"/>
            <w:tcMar>
              <w:top w:w="0" w:type="dxa"/>
              <w:bottom w:w="0" w:type="dxa"/>
            </w:tcMar>
          </w:tcPr>
          <w:p w:rsidR="00692703" w:rsidRPr="000E618E" w:rsidRDefault="00912A2A" w:rsidP="00912A2A">
            <w:pPr>
              <w:pStyle w:val="Title"/>
              <w:rPr>
                <w:color w:val="auto"/>
              </w:rPr>
            </w:pPr>
            <w:r w:rsidRPr="000E618E">
              <w:rPr>
                <w:color w:val="auto"/>
              </w:rPr>
              <w:t>RAMKUMAR</w:t>
            </w:r>
            <w:r w:rsidRPr="000E618E">
              <w:rPr>
                <w:rStyle w:val="IntenseEmphasis"/>
                <w:b w:val="0"/>
                <w:iCs w:val="0"/>
                <w:color w:val="auto"/>
              </w:rPr>
              <w:t xml:space="preserve"> AMALRAJ</w:t>
            </w:r>
          </w:p>
          <w:p w:rsidR="00692703" w:rsidRPr="000E618E" w:rsidRDefault="005009E4" w:rsidP="005009E4">
            <w:pPr>
              <w:pStyle w:val="ContactInfoEmphasis"/>
              <w:contextualSpacing w:val="0"/>
              <w:rPr>
                <w:color w:val="auto"/>
              </w:rPr>
            </w:pPr>
            <w:r>
              <w:rPr>
                <w:color w:val="auto"/>
              </w:rPr>
              <w:t>ramkumar33.ra</w:t>
            </w:r>
            <w:r w:rsidR="008447EC" w:rsidRPr="000E618E">
              <w:rPr>
                <w:color w:val="auto"/>
              </w:rPr>
              <w:t>@</w:t>
            </w:r>
            <w:r>
              <w:rPr>
                <w:color w:val="auto"/>
              </w:rPr>
              <w:t>g</w:t>
            </w:r>
            <w:r w:rsidR="003719CC" w:rsidRPr="000E618E">
              <w:rPr>
                <w:color w:val="auto"/>
              </w:rPr>
              <w:t>mail.com</w:t>
            </w:r>
            <w:r w:rsidR="00692703" w:rsidRPr="000E618E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EAD4A6CA62184A1A806A2C04A00B40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E618E">
                  <w:rPr>
                    <w:color w:val="auto"/>
                  </w:rPr>
                  <w:t>·</w:t>
                </w:r>
              </w:sdtContent>
            </w:sdt>
            <w:r w:rsidR="00692703" w:rsidRPr="000E618E">
              <w:rPr>
                <w:color w:val="auto"/>
              </w:rPr>
              <w:t xml:space="preserve"> </w:t>
            </w:r>
            <w:r>
              <w:rPr>
                <w:color w:val="auto"/>
              </w:rPr>
              <w:t>647-986-</w:t>
            </w:r>
            <w:r w:rsidR="009F4111">
              <w:rPr>
                <w:color w:val="auto"/>
              </w:rPr>
              <w:t>8973</w:t>
            </w:r>
            <w:r w:rsidR="00590FB9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267693306"/>
                <w:placeholder>
                  <w:docPart w:val="6D4306FE83884981852F439BBE8EF0B1"/>
                </w:placeholder>
                <w:temporary/>
                <w:showingPlcHdr/>
                <w15:appearance w15:val="hidden"/>
              </w:sdtPr>
              <w:sdtEndPr/>
              <w:sdtContent>
                <w:r w:rsidR="00590FB9" w:rsidRPr="000E618E">
                  <w:rPr>
                    <w:color w:val="auto"/>
                  </w:rPr>
                  <w:t>·</w:t>
                </w:r>
              </w:sdtContent>
            </w:sdt>
            <w:r w:rsidR="00FB426F">
              <w:rPr>
                <w:color w:val="auto"/>
              </w:rPr>
              <w:t xml:space="preserve"> </w:t>
            </w:r>
            <w:hyperlink r:id="rId7" w:history="1">
              <w:r w:rsidR="00590FB9">
                <w:rPr>
                  <w:rStyle w:val="Hyperlink"/>
                </w:rPr>
                <w:t>linkedin.com</w:t>
              </w:r>
            </w:hyperlink>
          </w:p>
        </w:tc>
      </w:tr>
      <w:tr w:rsidR="000E618E" w:rsidRPr="000E618E" w:rsidTr="003A7618">
        <w:trPr>
          <w:trHeight w:val="731"/>
        </w:trPr>
        <w:tc>
          <w:tcPr>
            <w:tcW w:w="9517" w:type="dxa"/>
            <w:tcMar>
              <w:top w:w="432" w:type="dxa"/>
            </w:tcMar>
          </w:tcPr>
          <w:p w:rsidR="001755A8" w:rsidRPr="00115A30" w:rsidRDefault="005009E4" w:rsidP="009F411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Sheridan College</w:t>
            </w:r>
            <w:r w:rsidR="009037A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graduate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s</w:t>
            </w:r>
            <w:r w:rsidR="00FB426F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earching</w:t>
            </w:r>
            <w:r w:rsidR="00BD27CB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for a position that will develop my industry knowledge as well as give myself the work experience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,</w:t>
            </w:r>
            <w:r w:rsidR="00585B61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technical skills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and confidence</w:t>
            </w:r>
            <w:r w:rsidR="00BD27CB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needed to take</w:t>
            </w:r>
            <w:r w:rsidR="00585B61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on </w:t>
            </w:r>
            <w:r w:rsidR="00BD27CB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work</w:t>
            </w:r>
            <w:r w:rsidR="00585B61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relevant to my strengths</w:t>
            </w:r>
            <w:r w:rsidR="00A77E9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, interests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and education.</w:t>
            </w:r>
          </w:p>
        </w:tc>
      </w:tr>
    </w:tbl>
    <w:p w:rsidR="00DA59AA" w:rsidRPr="000E618E" w:rsidRDefault="009E584C" w:rsidP="0097790C">
      <w:pPr>
        <w:pStyle w:val="Heading1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-1908763273"/>
          <w:placeholder>
            <w:docPart w:val="EE6181FB72564C1EBEB0D6522C8446B7"/>
          </w:placeholder>
          <w:temporary/>
          <w:showingPlcHdr/>
          <w15:appearance w15:val="hidden"/>
        </w:sdtPr>
        <w:sdtEndPr/>
        <w:sdtContent>
          <w:r w:rsidR="00DA59AA" w:rsidRPr="000E618E">
            <w:rPr>
              <w:color w:val="auto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E618E" w:rsidRPr="000E618E" w:rsidTr="00BD27CB">
        <w:tc>
          <w:tcPr>
            <w:tcW w:w="9290" w:type="dxa"/>
          </w:tcPr>
          <w:p w:rsidR="001D0BF1" w:rsidRPr="000E618E" w:rsidRDefault="004C2E92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0E618E">
              <w:rPr>
                <w:color w:val="auto"/>
              </w:rPr>
              <w:t>2018-2021</w:t>
            </w:r>
          </w:p>
          <w:p w:rsidR="001D0BF1" w:rsidRPr="000E618E" w:rsidRDefault="004C2E92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0E618E">
              <w:rPr>
                <w:color w:val="auto"/>
              </w:rPr>
              <w:t>Computer Programmer</w:t>
            </w:r>
            <w:r w:rsidR="00B0156B" w:rsidRPr="000E618E">
              <w:rPr>
                <w:color w:val="auto"/>
              </w:rPr>
              <w:t xml:space="preserve"> DIPLOMA</w:t>
            </w:r>
            <w:r w:rsidR="001D0BF1" w:rsidRPr="000E618E">
              <w:rPr>
                <w:color w:val="auto"/>
              </w:rPr>
              <w:t xml:space="preserve">, </w:t>
            </w:r>
            <w:r w:rsidR="00B2143B" w:rsidRPr="000E618E">
              <w:rPr>
                <w:rStyle w:val="SubtleReference"/>
                <w:color w:val="auto"/>
              </w:rPr>
              <w:t>SHERIDAN COLLEGE</w:t>
            </w:r>
          </w:p>
          <w:p w:rsidR="007538DC" w:rsidRDefault="00E344D2" w:rsidP="002D77C8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Diverse program involving working with many different frameworks, programs, and technologies</w:t>
            </w:r>
            <w:r w:rsidR="00AF36DE">
              <w:rPr>
                <w:color w:val="auto"/>
              </w:rPr>
              <w:t xml:space="preserve"> with real time practice in </w:t>
            </w:r>
            <w:r w:rsidR="007C6AA5">
              <w:rPr>
                <w:color w:val="auto"/>
              </w:rPr>
              <w:t>different</w:t>
            </w:r>
            <w:r w:rsidR="00AF36DE">
              <w:rPr>
                <w:color w:val="auto"/>
              </w:rPr>
              <w:t xml:space="preserve"> lab environments.</w:t>
            </w:r>
          </w:p>
          <w:p w:rsidR="00E344D2" w:rsidRPr="002D77C8" w:rsidRDefault="00FA7D77" w:rsidP="00590FB9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="00590FB9">
              <w:rPr>
                <w:color w:val="auto"/>
              </w:rPr>
              <w:t>ncluded a diverse range of deliverable scope;</w:t>
            </w:r>
            <w:r w:rsidR="00E344D2">
              <w:rPr>
                <w:color w:val="auto"/>
              </w:rPr>
              <w:t xml:space="preserve"> such as project management, team-building and cooperativeness, and various book-keeping and financial applications.</w:t>
            </w:r>
          </w:p>
        </w:tc>
      </w:tr>
      <w:tr w:rsidR="000E618E" w:rsidRPr="000E618E" w:rsidTr="00BD27CB">
        <w:tc>
          <w:tcPr>
            <w:tcW w:w="9290" w:type="dxa"/>
            <w:tcMar>
              <w:top w:w="216" w:type="dxa"/>
            </w:tcMar>
          </w:tcPr>
          <w:p w:rsidR="00F61DF9" w:rsidRPr="000E618E" w:rsidRDefault="00663F37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2022-2024</w:t>
            </w:r>
          </w:p>
          <w:p w:rsidR="00F61DF9" w:rsidRPr="000E618E" w:rsidRDefault="00B0156B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0E618E">
              <w:rPr>
                <w:color w:val="auto"/>
              </w:rPr>
              <w:t>Honours Bachelor of Information Sciences</w:t>
            </w:r>
            <w:r w:rsidR="00F61DF9" w:rsidRPr="000E618E">
              <w:rPr>
                <w:color w:val="auto"/>
              </w:rPr>
              <w:t xml:space="preserve">, </w:t>
            </w:r>
            <w:r w:rsidRPr="000E618E">
              <w:rPr>
                <w:rStyle w:val="SubtleReference"/>
                <w:color w:val="auto"/>
              </w:rPr>
              <w:t>SHERIDAN COLLEGE</w:t>
            </w:r>
          </w:p>
          <w:p w:rsidR="00F61DF9" w:rsidRDefault="004B6821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Managing, maintenance, analysis and design</w:t>
            </w:r>
            <w:r w:rsidR="007519BF">
              <w:rPr>
                <w:color w:val="auto"/>
              </w:rPr>
              <w:t xml:space="preserve"> of computer systems</w:t>
            </w:r>
            <w:r>
              <w:rPr>
                <w:color w:val="auto"/>
              </w:rPr>
              <w:t>, databases and networks.</w:t>
            </w:r>
          </w:p>
          <w:p w:rsidR="00FB426F" w:rsidRPr="00FB426F" w:rsidRDefault="00FB426F" w:rsidP="00FB426F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Visualizing information, concepts and ideas using</w:t>
            </w:r>
            <w:r w:rsidRPr="00FB426F">
              <w:rPr>
                <w:color w:val="auto"/>
              </w:rPr>
              <w:t xml:space="preserve"> visual, numeric</w:t>
            </w:r>
            <w:r>
              <w:rPr>
                <w:color w:val="auto"/>
              </w:rPr>
              <w:t>al and symbolic representations to explain</w:t>
            </w:r>
            <w:r w:rsidR="007C6AA5">
              <w:rPr>
                <w:color w:val="auto"/>
              </w:rPr>
              <w:t xml:space="preserve"> concepts and ideas</w:t>
            </w:r>
            <w:r>
              <w:rPr>
                <w:color w:val="auto"/>
              </w:rPr>
              <w:t xml:space="preserve"> in easier to understand terms.</w:t>
            </w:r>
          </w:p>
          <w:p w:rsidR="00FA7D77" w:rsidRPr="00FA7D77" w:rsidRDefault="00FB426F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Security auditing, </w:t>
            </w:r>
            <w:r w:rsidR="00AF36DE">
              <w:rPr>
                <w:color w:val="auto"/>
              </w:rPr>
              <w:t>threat analysis and implementation of various security practices in different lab environments.</w:t>
            </w:r>
            <w:r>
              <w:rPr>
                <w:color w:val="auto"/>
              </w:rPr>
              <w:t xml:space="preserve"> </w:t>
            </w:r>
          </w:p>
        </w:tc>
      </w:tr>
    </w:tbl>
    <w:p w:rsidR="00BD27CB" w:rsidRPr="00711548" w:rsidRDefault="00BD27CB" w:rsidP="004862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pPr>
      <w:r>
        <w:rPr>
          <w:color w:val="auto"/>
        </w:rPr>
        <w:t xml:space="preserve">TECHNICAL </w:t>
      </w:r>
      <w:sdt>
        <w:sdtPr>
          <w:rPr>
            <w:color w:val="auto"/>
          </w:rPr>
          <w:alias w:val="Skills:"/>
          <w:tag w:val="Skills:"/>
          <w:id w:val="61141832"/>
          <w:placeholder>
            <w:docPart w:val="765CE1896F214031B058C10109587C56"/>
          </w:placeholder>
          <w:temporary/>
          <w:showingPlcHdr/>
          <w15:appearance w15:val="hidden"/>
        </w:sdtPr>
        <w:sdtEndPr/>
        <w:sdtContent>
          <w:r w:rsidRPr="000E618E">
            <w:rPr>
              <w:color w:val="auto"/>
            </w:rPr>
            <w:t>Skills</w:t>
          </w:r>
        </w:sdtContent>
      </w:sdt>
    </w:p>
    <w:p w:rsidR="00BD27CB" w:rsidRPr="00DD4749" w:rsidRDefault="00BD27CB" w:rsidP="00DD4749">
      <w:pPr>
        <w:pStyle w:val="ListParagraph"/>
        <w:numPr>
          <w:ilvl w:val="0"/>
          <w:numId w:val="17"/>
        </w:numPr>
        <w:rPr>
          <w:color w:val="auto"/>
        </w:rPr>
      </w:pPr>
      <w:r w:rsidRPr="00DD4749">
        <w:rPr>
          <w:b/>
          <w:color w:val="auto"/>
        </w:rPr>
        <w:t>Programming Languages</w:t>
      </w:r>
      <w:r w:rsidRPr="00DD4749">
        <w:rPr>
          <w:color w:val="auto"/>
        </w:rPr>
        <w:t xml:space="preserve">: Java, PL/SQL, C#, VBA, PowerShell, </w:t>
      </w:r>
      <w:proofErr w:type="spellStart"/>
      <w:r w:rsidRPr="00DD4749">
        <w:rPr>
          <w:color w:val="auto"/>
        </w:rPr>
        <w:t>UnixShell</w:t>
      </w:r>
      <w:proofErr w:type="spellEnd"/>
      <w:r w:rsidRPr="00DD4749">
        <w:rPr>
          <w:color w:val="auto"/>
        </w:rPr>
        <w:t xml:space="preserve">, HTML, </w:t>
      </w:r>
      <w:proofErr w:type="spellStart"/>
      <w:r w:rsidRPr="00DD4749">
        <w:rPr>
          <w:color w:val="auto"/>
        </w:rPr>
        <w:t>Javascript</w:t>
      </w:r>
      <w:proofErr w:type="spellEnd"/>
    </w:p>
    <w:p w:rsidR="00BD27CB" w:rsidRPr="00DD4749" w:rsidRDefault="00BD27CB" w:rsidP="00DD4749">
      <w:pPr>
        <w:pStyle w:val="ListParagraph"/>
        <w:numPr>
          <w:ilvl w:val="0"/>
          <w:numId w:val="17"/>
        </w:numPr>
        <w:rPr>
          <w:color w:val="auto"/>
        </w:rPr>
      </w:pPr>
      <w:r w:rsidRPr="00DD4749">
        <w:rPr>
          <w:b/>
          <w:color w:val="auto"/>
        </w:rPr>
        <w:t>Technologies</w:t>
      </w:r>
      <w:r w:rsidRPr="00DD4749">
        <w:rPr>
          <w:color w:val="auto"/>
        </w:rPr>
        <w:t xml:space="preserve">: Excel, </w:t>
      </w:r>
      <w:proofErr w:type="spellStart"/>
      <w:r w:rsidRPr="00DD4749">
        <w:rPr>
          <w:color w:val="auto"/>
        </w:rPr>
        <w:t>Powerpoint</w:t>
      </w:r>
      <w:proofErr w:type="spellEnd"/>
      <w:r w:rsidRPr="00DD4749">
        <w:rPr>
          <w:color w:val="auto"/>
        </w:rPr>
        <w:t xml:space="preserve">, Word, Visual Studio/ECLIPSE, Packet Tracer, </w:t>
      </w:r>
      <w:proofErr w:type="spellStart"/>
      <w:r w:rsidRPr="00DD4749">
        <w:rPr>
          <w:color w:val="auto"/>
        </w:rPr>
        <w:t>Wrike</w:t>
      </w:r>
      <w:proofErr w:type="spellEnd"/>
      <w:r w:rsidRPr="00DD4749">
        <w:rPr>
          <w:color w:val="auto"/>
        </w:rPr>
        <w:t>/Teams, GIMP</w:t>
      </w:r>
    </w:p>
    <w:p w:rsidR="00BD27CB" w:rsidRDefault="00BD27CB" w:rsidP="00DD4749">
      <w:pPr>
        <w:pStyle w:val="ListParagraph"/>
        <w:numPr>
          <w:ilvl w:val="0"/>
          <w:numId w:val="17"/>
        </w:numPr>
        <w:rPr>
          <w:color w:val="auto"/>
        </w:rPr>
      </w:pPr>
      <w:r w:rsidRPr="00DD4749">
        <w:rPr>
          <w:b/>
          <w:color w:val="auto"/>
        </w:rPr>
        <w:t>Methodologies</w:t>
      </w:r>
      <w:r w:rsidRPr="00DD4749">
        <w:rPr>
          <w:color w:val="auto"/>
        </w:rPr>
        <w:t>: OOP, Waterfall, Data Structures</w:t>
      </w:r>
      <w:r w:rsidR="00DD4749">
        <w:rPr>
          <w:color w:val="auto"/>
        </w:rPr>
        <w:t>, AGILE</w:t>
      </w:r>
    </w:p>
    <w:p w:rsidR="005009E4" w:rsidRPr="00DD4749" w:rsidRDefault="005009E4" w:rsidP="00DD474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Certifications:</w:t>
      </w:r>
      <w:r>
        <w:rPr>
          <w:color w:val="auto"/>
        </w:rPr>
        <w:t xml:space="preserve"> </w:t>
      </w:r>
      <w:r w:rsidR="009037A0">
        <w:rPr>
          <w:color w:val="auto"/>
        </w:rPr>
        <w:t>CompTIA SEC+, Studying for</w:t>
      </w:r>
      <w:r w:rsidR="009E584C">
        <w:rPr>
          <w:color w:val="auto"/>
        </w:rPr>
        <w:t xml:space="preserve"> CySA+.</w:t>
      </w:r>
      <w:bookmarkStart w:id="0" w:name="_GoBack"/>
      <w:bookmarkEnd w:id="0"/>
    </w:p>
    <w:p w:rsidR="00486277" w:rsidRPr="000E618E" w:rsidRDefault="002C50F8" w:rsidP="00486277">
      <w:pPr>
        <w:pStyle w:val="Heading1"/>
        <w:rPr>
          <w:color w:val="auto"/>
        </w:rPr>
      </w:pPr>
      <w:r>
        <w:rPr>
          <w:color w:val="auto"/>
        </w:rPr>
        <w:t xml:space="preserve">SOFT </w:t>
      </w:r>
      <w:sdt>
        <w:sdtPr>
          <w:rPr>
            <w:color w:val="auto"/>
          </w:rPr>
          <w:alias w:val="Skills:"/>
          <w:tag w:val="Skills:"/>
          <w:id w:val="-1090308455"/>
          <w:placeholder>
            <w:docPart w:val="D00EE141219B4D2E8A6ABBDE693119E7"/>
          </w:placeholder>
          <w:temporary/>
          <w:showingPlcHdr/>
          <w15:appearance w15:val="hidden"/>
        </w:sdtPr>
        <w:sdtEndPr/>
        <w:sdtContent>
          <w:r w:rsidR="00BD27CB" w:rsidRPr="000E618E">
            <w:rPr>
              <w:color w:val="auto"/>
            </w:rPr>
            <w:t>Skills</w:t>
          </w:r>
        </w:sdtContent>
      </w:sdt>
    </w:p>
    <w:tbl>
      <w:tblPr>
        <w:tblStyle w:val="TableGridLight"/>
        <w:tblW w:w="4735" w:type="pct"/>
        <w:tblLook w:val="04A0" w:firstRow="1" w:lastRow="0" w:firstColumn="1" w:lastColumn="0" w:noHBand="0" w:noVBand="1"/>
        <w:tblDescription w:val="Skills layout table"/>
      </w:tblPr>
      <w:tblGrid>
        <w:gridCol w:w="4427"/>
        <w:gridCol w:w="4427"/>
      </w:tblGrid>
      <w:tr w:rsidR="000E618E" w:rsidRPr="000E618E" w:rsidTr="008F506C">
        <w:trPr>
          <w:trHeight w:val="2023"/>
        </w:trPr>
        <w:tc>
          <w:tcPr>
            <w:tcW w:w="4432" w:type="dxa"/>
          </w:tcPr>
          <w:p w:rsidR="001E3120" w:rsidRPr="000E618E" w:rsidRDefault="00EE2B5A" w:rsidP="006E1507">
            <w:pPr>
              <w:pStyle w:val="ListBullet"/>
              <w:rPr>
                <w:color w:val="auto"/>
              </w:rPr>
            </w:pPr>
            <w:r w:rsidRPr="000E618E">
              <w:rPr>
                <w:color w:val="auto"/>
              </w:rPr>
              <w:t>Adaptable learning style; understand</w:t>
            </w:r>
            <w:r w:rsidR="008318E4">
              <w:rPr>
                <w:color w:val="auto"/>
              </w:rPr>
              <w:t>ing</w:t>
            </w:r>
            <w:r w:rsidRPr="000E618E">
              <w:rPr>
                <w:color w:val="auto"/>
              </w:rPr>
              <w:t xml:space="preserve"> and use new software and hardware.</w:t>
            </w:r>
          </w:p>
          <w:p w:rsidR="001F4E6D" w:rsidRDefault="00971111" w:rsidP="001403DD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Passion for learning and languages, and how to best use both to express my ideas and self.</w:t>
            </w:r>
          </w:p>
          <w:p w:rsidR="008F506C" w:rsidRPr="000E618E" w:rsidRDefault="005F38D5" w:rsidP="001403DD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Large variety of interests and hobbies in many different fields and topics.</w:t>
            </w:r>
          </w:p>
        </w:tc>
        <w:tc>
          <w:tcPr>
            <w:tcW w:w="4432" w:type="dxa"/>
          </w:tcPr>
          <w:p w:rsidR="003A0632" w:rsidRPr="000E618E" w:rsidRDefault="00355425" w:rsidP="006E1507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Detail-oriented w</w:t>
            </w:r>
            <w:r w:rsidR="008318E4">
              <w:rPr>
                <w:color w:val="auto"/>
              </w:rPr>
              <w:t>ith a passion for design and an interest in optimization.</w:t>
            </w:r>
          </w:p>
          <w:p w:rsidR="001E3120" w:rsidRPr="000E618E" w:rsidRDefault="000E18DD" w:rsidP="006E1507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Excellent trouble</w:t>
            </w:r>
            <w:r w:rsidR="002C2C3D">
              <w:rPr>
                <w:color w:val="auto"/>
              </w:rPr>
              <w:t>shooting skills gained from working with a variety of hardware and soft</w:t>
            </w:r>
            <w:r w:rsidR="00A80DF3">
              <w:rPr>
                <w:color w:val="auto"/>
              </w:rPr>
              <w:t>ware</w:t>
            </w:r>
            <w:r w:rsidR="002C2C3D">
              <w:rPr>
                <w:color w:val="auto"/>
              </w:rPr>
              <w:t>, both new and old.</w:t>
            </w:r>
          </w:p>
          <w:p w:rsidR="001E3120" w:rsidRPr="000E618E" w:rsidRDefault="00306FDD" w:rsidP="003A761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Multilingual – English, </w:t>
            </w:r>
            <w:r w:rsidR="003A7618">
              <w:rPr>
                <w:color w:val="auto"/>
              </w:rPr>
              <w:t>French, Tamil (Speech), and learning Spanish.</w:t>
            </w:r>
          </w:p>
        </w:tc>
      </w:tr>
    </w:tbl>
    <w:p w:rsidR="00B51D1B" w:rsidRPr="000E618E" w:rsidRDefault="00B51D1B" w:rsidP="006E1507">
      <w:pPr>
        <w:rPr>
          <w:color w:val="auto"/>
        </w:rPr>
      </w:pPr>
    </w:p>
    <w:sectPr w:rsidR="00B51D1B" w:rsidRPr="000E618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26F" w:rsidRDefault="00FB426F" w:rsidP="0068194B">
      <w:r>
        <w:separator/>
      </w:r>
    </w:p>
    <w:p w:rsidR="00FB426F" w:rsidRDefault="00FB426F"/>
    <w:p w:rsidR="00FB426F" w:rsidRDefault="00FB426F"/>
  </w:endnote>
  <w:endnote w:type="continuationSeparator" w:id="0">
    <w:p w:rsidR="00FB426F" w:rsidRDefault="00FB426F" w:rsidP="0068194B">
      <w:r>
        <w:continuationSeparator/>
      </w:r>
    </w:p>
    <w:p w:rsidR="00FB426F" w:rsidRDefault="00FB426F"/>
    <w:p w:rsidR="00FB426F" w:rsidRDefault="00FB4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26F" w:rsidRDefault="00FB42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D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26F" w:rsidRDefault="00FB426F" w:rsidP="0068194B">
      <w:r>
        <w:separator/>
      </w:r>
    </w:p>
    <w:p w:rsidR="00FB426F" w:rsidRDefault="00FB426F"/>
    <w:p w:rsidR="00FB426F" w:rsidRDefault="00FB426F"/>
  </w:footnote>
  <w:footnote w:type="continuationSeparator" w:id="0">
    <w:p w:rsidR="00FB426F" w:rsidRDefault="00FB426F" w:rsidP="0068194B">
      <w:r>
        <w:continuationSeparator/>
      </w:r>
    </w:p>
    <w:p w:rsidR="00FB426F" w:rsidRDefault="00FB426F"/>
    <w:p w:rsidR="00FB426F" w:rsidRDefault="00FB42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6F" w:rsidRPr="004E01EB" w:rsidRDefault="00FB426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287DC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802A41"/>
    <w:multiLevelType w:val="hybridMultilevel"/>
    <w:tmpl w:val="4ED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832067"/>
    <w:multiLevelType w:val="hybridMultilevel"/>
    <w:tmpl w:val="85429BD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0636682"/>
    <w:multiLevelType w:val="hybridMultilevel"/>
    <w:tmpl w:val="88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7E35"/>
    <w:multiLevelType w:val="hybridMultilevel"/>
    <w:tmpl w:val="179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86E53"/>
    <w:multiLevelType w:val="hybridMultilevel"/>
    <w:tmpl w:val="7F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EA47216"/>
    <w:multiLevelType w:val="hybridMultilevel"/>
    <w:tmpl w:val="19FE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10F5F"/>
    <w:multiLevelType w:val="hybridMultilevel"/>
    <w:tmpl w:val="A828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D632D"/>
    <w:multiLevelType w:val="hybridMultilevel"/>
    <w:tmpl w:val="FA82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20"/>
  </w:num>
  <w:num w:numId="17">
    <w:abstractNumId w:val="14"/>
  </w:num>
  <w:num w:numId="18">
    <w:abstractNumId w:val="11"/>
  </w:num>
  <w:num w:numId="19">
    <w:abstractNumId w:val="18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E0"/>
    <w:rsid w:val="000001EF"/>
    <w:rsid w:val="00007322"/>
    <w:rsid w:val="00007728"/>
    <w:rsid w:val="00024584"/>
    <w:rsid w:val="00024730"/>
    <w:rsid w:val="00042C92"/>
    <w:rsid w:val="000554A6"/>
    <w:rsid w:val="00055E95"/>
    <w:rsid w:val="0007021F"/>
    <w:rsid w:val="000B2BA5"/>
    <w:rsid w:val="000E18DD"/>
    <w:rsid w:val="000E618E"/>
    <w:rsid w:val="000F2F8C"/>
    <w:rsid w:val="0010006E"/>
    <w:rsid w:val="00103F3B"/>
    <w:rsid w:val="001045A8"/>
    <w:rsid w:val="00114A91"/>
    <w:rsid w:val="00115A30"/>
    <w:rsid w:val="00127EEB"/>
    <w:rsid w:val="001403DD"/>
    <w:rsid w:val="001415CB"/>
    <w:rsid w:val="001427E1"/>
    <w:rsid w:val="00163668"/>
    <w:rsid w:val="00171566"/>
    <w:rsid w:val="00174676"/>
    <w:rsid w:val="001755A8"/>
    <w:rsid w:val="00184014"/>
    <w:rsid w:val="00192008"/>
    <w:rsid w:val="001B63E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2C3D"/>
    <w:rsid w:val="002C50F8"/>
    <w:rsid w:val="002D23C5"/>
    <w:rsid w:val="002D6137"/>
    <w:rsid w:val="002D77C8"/>
    <w:rsid w:val="002E7E61"/>
    <w:rsid w:val="002F05E5"/>
    <w:rsid w:val="002F254D"/>
    <w:rsid w:val="002F30E4"/>
    <w:rsid w:val="00306FDD"/>
    <w:rsid w:val="00307140"/>
    <w:rsid w:val="00316DFF"/>
    <w:rsid w:val="00325B57"/>
    <w:rsid w:val="00336056"/>
    <w:rsid w:val="003544E1"/>
    <w:rsid w:val="00355425"/>
    <w:rsid w:val="00366398"/>
    <w:rsid w:val="003719CC"/>
    <w:rsid w:val="00387F41"/>
    <w:rsid w:val="003A0632"/>
    <w:rsid w:val="003A30E5"/>
    <w:rsid w:val="003A6ADF"/>
    <w:rsid w:val="003A7618"/>
    <w:rsid w:val="003B5928"/>
    <w:rsid w:val="003D380F"/>
    <w:rsid w:val="003E160D"/>
    <w:rsid w:val="003F1D5F"/>
    <w:rsid w:val="004004F6"/>
    <w:rsid w:val="00405128"/>
    <w:rsid w:val="00406CFF"/>
    <w:rsid w:val="00416B25"/>
    <w:rsid w:val="00420592"/>
    <w:rsid w:val="004319E0"/>
    <w:rsid w:val="00437E8C"/>
    <w:rsid w:val="00440225"/>
    <w:rsid w:val="00446D6E"/>
    <w:rsid w:val="004702F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821"/>
    <w:rsid w:val="004B6AD0"/>
    <w:rsid w:val="004C2D5D"/>
    <w:rsid w:val="004C2E92"/>
    <w:rsid w:val="004C33E1"/>
    <w:rsid w:val="004E01EB"/>
    <w:rsid w:val="004E2794"/>
    <w:rsid w:val="005009E4"/>
    <w:rsid w:val="00510392"/>
    <w:rsid w:val="00513E2A"/>
    <w:rsid w:val="00543FE8"/>
    <w:rsid w:val="00566A35"/>
    <w:rsid w:val="0056701E"/>
    <w:rsid w:val="005740D7"/>
    <w:rsid w:val="00585B61"/>
    <w:rsid w:val="00590FB9"/>
    <w:rsid w:val="005A0F26"/>
    <w:rsid w:val="005A1B10"/>
    <w:rsid w:val="005A55E0"/>
    <w:rsid w:val="005A6850"/>
    <w:rsid w:val="005B1B1B"/>
    <w:rsid w:val="005C5932"/>
    <w:rsid w:val="005D3CA7"/>
    <w:rsid w:val="005D4CC1"/>
    <w:rsid w:val="005F38D5"/>
    <w:rsid w:val="005F4B91"/>
    <w:rsid w:val="005F55D2"/>
    <w:rsid w:val="0060293D"/>
    <w:rsid w:val="006137E9"/>
    <w:rsid w:val="0062312F"/>
    <w:rsid w:val="00625F2C"/>
    <w:rsid w:val="00641B46"/>
    <w:rsid w:val="006618E9"/>
    <w:rsid w:val="00663F37"/>
    <w:rsid w:val="0068194B"/>
    <w:rsid w:val="00692703"/>
    <w:rsid w:val="006A1962"/>
    <w:rsid w:val="006B21F6"/>
    <w:rsid w:val="006B5D48"/>
    <w:rsid w:val="006B7D7B"/>
    <w:rsid w:val="006C1A5E"/>
    <w:rsid w:val="006E1507"/>
    <w:rsid w:val="00711548"/>
    <w:rsid w:val="00712D8B"/>
    <w:rsid w:val="007273B7"/>
    <w:rsid w:val="00732324"/>
    <w:rsid w:val="00733E0A"/>
    <w:rsid w:val="0074403D"/>
    <w:rsid w:val="00746D44"/>
    <w:rsid w:val="007519BF"/>
    <w:rsid w:val="007538DC"/>
    <w:rsid w:val="00757803"/>
    <w:rsid w:val="00775B4D"/>
    <w:rsid w:val="0079206B"/>
    <w:rsid w:val="00796076"/>
    <w:rsid w:val="007A3B61"/>
    <w:rsid w:val="007C0566"/>
    <w:rsid w:val="007C606B"/>
    <w:rsid w:val="007C6AA5"/>
    <w:rsid w:val="007E6A61"/>
    <w:rsid w:val="00801140"/>
    <w:rsid w:val="00803404"/>
    <w:rsid w:val="008318E4"/>
    <w:rsid w:val="00834955"/>
    <w:rsid w:val="008447E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506C"/>
    <w:rsid w:val="00901899"/>
    <w:rsid w:val="0090344B"/>
    <w:rsid w:val="009037A0"/>
    <w:rsid w:val="00905715"/>
    <w:rsid w:val="00912A2A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1111"/>
    <w:rsid w:val="0097790C"/>
    <w:rsid w:val="00982ACF"/>
    <w:rsid w:val="0098506E"/>
    <w:rsid w:val="00987668"/>
    <w:rsid w:val="00987C11"/>
    <w:rsid w:val="009944D1"/>
    <w:rsid w:val="009A44CE"/>
    <w:rsid w:val="009C4DFC"/>
    <w:rsid w:val="009D44F8"/>
    <w:rsid w:val="009E3160"/>
    <w:rsid w:val="009E584C"/>
    <w:rsid w:val="009F220C"/>
    <w:rsid w:val="009F3B05"/>
    <w:rsid w:val="009F4111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F74"/>
    <w:rsid w:val="00A755E8"/>
    <w:rsid w:val="00A77E90"/>
    <w:rsid w:val="00A80DF3"/>
    <w:rsid w:val="00A93A5D"/>
    <w:rsid w:val="00AB32F8"/>
    <w:rsid w:val="00AB610B"/>
    <w:rsid w:val="00AC2128"/>
    <w:rsid w:val="00AD360E"/>
    <w:rsid w:val="00AD40FB"/>
    <w:rsid w:val="00AD6BBC"/>
    <w:rsid w:val="00AD782D"/>
    <w:rsid w:val="00AE7650"/>
    <w:rsid w:val="00AF36DE"/>
    <w:rsid w:val="00B0156B"/>
    <w:rsid w:val="00B10EBE"/>
    <w:rsid w:val="00B2143B"/>
    <w:rsid w:val="00B236F1"/>
    <w:rsid w:val="00B50F99"/>
    <w:rsid w:val="00B5160B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27CB"/>
    <w:rsid w:val="00BD431F"/>
    <w:rsid w:val="00BE423E"/>
    <w:rsid w:val="00BF61AC"/>
    <w:rsid w:val="00C15E98"/>
    <w:rsid w:val="00C47FA6"/>
    <w:rsid w:val="00C54ADE"/>
    <w:rsid w:val="00C57FC6"/>
    <w:rsid w:val="00C66A7D"/>
    <w:rsid w:val="00C779DA"/>
    <w:rsid w:val="00C814F7"/>
    <w:rsid w:val="00CA4B4D"/>
    <w:rsid w:val="00CA4C1C"/>
    <w:rsid w:val="00CB35C3"/>
    <w:rsid w:val="00CD2A28"/>
    <w:rsid w:val="00CD323D"/>
    <w:rsid w:val="00CE4030"/>
    <w:rsid w:val="00CE64B3"/>
    <w:rsid w:val="00CF1A49"/>
    <w:rsid w:val="00D0630C"/>
    <w:rsid w:val="00D243A9"/>
    <w:rsid w:val="00D305E5"/>
    <w:rsid w:val="00D37CD3"/>
    <w:rsid w:val="00D6160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74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4D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B5A"/>
    <w:rsid w:val="00EE2CA8"/>
    <w:rsid w:val="00EF17E8"/>
    <w:rsid w:val="00EF51D9"/>
    <w:rsid w:val="00F05F9A"/>
    <w:rsid w:val="00F130DD"/>
    <w:rsid w:val="00F24884"/>
    <w:rsid w:val="00F42BA4"/>
    <w:rsid w:val="00F476C4"/>
    <w:rsid w:val="00F5196A"/>
    <w:rsid w:val="00F55525"/>
    <w:rsid w:val="00F61DF9"/>
    <w:rsid w:val="00F81960"/>
    <w:rsid w:val="00F85AAB"/>
    <w:rsid w:val="00F8769D"/>
    <w:rsid w:val="00F9350C"/>
    <w:rsid w:val="00F94EB5"/>
    <w:rsid w:val="00F9624D"/>
    <w:rsid w:val="00FA7D77"/>
    <w:rsid w:val="00FB31C1"/>
    <w:rsid w:val="00FB426F"/>
    <w:rsid w:val="00FB58F2"/>
    <w:rsid w:val="00FC6AEA"/>
    <w:rsid w:val="00FD3D13"/>
    <w:rsid w:val="00FD763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A92F5E79-06FA-41D7-97F7-3CF87279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esumeAlignRight">
    <w:name w:val="Resume Align Right"/>
    <w:basedOn w:val="Normal"/>
    <w:rsid w:val="00D61607"/>
    <w:pPr>
      <w:tabs>
        <w:tab w:val="right" w:pos="10080"/>
      </w:tabs>
    </w:pPr>
    <w:rPr>
      <w:rFonts w:ascii="Times New Roman" w:eastAsia="SimSu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mkumar-amalra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D4A6CA62184A1A806A2C04A00B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95DB-AE48-4C13-BA07-6074AB96E93D}"/>
      </w:docPartPr>
      <w:docPartBody>
        <w:p w:rsidR="000B20FB" w:rsidRDefault="00D53763">
          <w:pPr>
            <w:pStyle w:val="EAD4A6CA62184A1A806A2C04A00B4097"/>
          </w:pPr>
          <w:r w:rsidRPr="00CF1A49">
            <w:t>·</w:t>
          </w:r>
        </w:p>
      </w:docPartBody>
    </w:docPart>
    <w:docPart>
      <w:docPartPr>
        <w:name w:val="EE6181FB72564C1EBEB0D6522C844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2DF0E-3DAF-471E-8B56-3EED9CF4A67C}"/>
      </w:docPartPr>
      <w:docPartBody>
        <w:p w:rsidR="000B20FB" w:rsidRDefault="00D53763">
          <w:pPr>
            <w:pStyle w:val="EE6181FB72564C1EBEB0D6522C8446B7"/>
          </w:pPr>
          <w:r w:rsidRPr="00CF1A49">
            <w:t>Education</w:t>
          </w:r>
        </w:p>
      </w:docPartBody>
    </w:docPart>
    <w:docPart>
      <w:docPartPr>
        <w:name w:val="765CE1896F214031B058C1010958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852C-675C-454F-92B2-1D11B663E4DE}"/>
      </w:docPartPr>
      <w:docPartBody>
        <w:p w:rsidR="002A5983" w:rsidRDefault="00362CBE" w:rsidP="00362CBE">
          <w:pPr>
            <w:pStyle w:val="765CE1896F214031B058C10109587C56"/>
          </w:pPr>
          <w:r w:rsidRPr="00CF1A49">
            <w:t>Skills</w:t>
          </w:r>
        </w:p>
      </w:docPartBody>
    </w:docPart>
    <w:docPart>
      <w:docPartPr>
        <w:name w:val="D00EE141219B4D2E8A6ABBDE6931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7BA7B-9633-4197-A37E-5154D9E8536A}"/>
      </w:docPartPr>
      <w:docPartBody>
        <w:p w:rsidR="002A5983" w:rsidRDefault="00362CBE" w:rsidP="00362CBE">
          <w:pPr>
            <w:pStyle w:val="D00EE141219B4D2E8A6ABBDE693119E7"/>
          </w:pPr>
          <w:r w:rsidRPr="00CF1A49">
            <w:t>Skills</w:t>
          </w:r>
        </w:p>
      </w:docPartBody>
    </w:docPart>
    <w:docPart>
      <w:docPartPr>
        <w:name w:val="6D4306FE83884981852F439BBE8EF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59B11-871A-466A-880B-A4776CDEF1D0}"/>
      </w:docPartPr>
      <w:docPartBody>
        <w:p w:rsidR="005D4C76" w:rsidRDefault="001D1692" w:rsidP="001D1692">
          <w:pPr>
            <w:pStyle w:val="6D4306FE83884981852F439BBE8EF0B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63"/>
    <w:rsid w:val="00007E46"/>
    <w:rsid w:val="000B20FB"/>
    <w:rsid w:val="000B7A36"/>
    <w:rsid w:val="001D1692"/>
    <w:rsid w:val="00223946"/>
    <w:rsid w:val="00265C85"/>
    <w:rsid w:val="002A5983"/>
    <w:rsid w:val="00362CBE"/>
    <w:rsid w:val="005456FC"/>
    <w:rsid w:val="00547607"/>
    <w:rsid w:val="005D4C76"/>
    <w:rsid w:val="0061045C"/>
    <w:rsid w:val="006C24CD"/>
    <w:rsid w:val="007155AC"/>
    <w:rsid w:val="00760906"/>
    <w:rsid w:val="00B71631"/>
    <w:rsid w:val="00B94C62"/>
    <w:rsid w:val="00C04D1D"/>
    <w:rsid w:val="00C4535D"/>
    <w:rsid w:val="00CD7F88"/>
    <w:rsid w:val="00D53763"/>
    <w:rsid w:val="00E10C80"/>
    <w:rsid w:val="00E67FC6"/>
    <w:rsid w:val="00E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EC5CF766747DF8C045F94651FD2EF">
    <w:name w:val="CF6EC5CF766747DF8C045F94651FD2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E48E59BB774249AD024124E2E81309">
    <w:name w:val="28E48E59BB774249AD024124E2E81309"/>
  </w:style>
  <w:style w:type="paragraph" w:customStyle="1" w:styleId="FCC5FA1E4AC049B59E1BB2F34A02FA63">
    <w:name w:val="FCC5FA1E4AC049B59E1BB2F34A02FA63"/>
  </w:style>
  <w:style w:type="paragraph" w:customStyle="1" w:styleId="3C4C8382921A43CBA6B2CD99C0B14B5B">
    <w:name w:val="3C4C8382921A43CBA6B2CD99C0B14B5B"/>
  </w:style>
  <w:style w:type="paragraph" w:customStyle="1" w:styleId="CCA181A0A31C43C3B8DD1A520CE131F7">
    <w:name w:val="CCA181A0A31C43C3B8DD1A520CE131F7"/>
  </w:style>
  <w:style w:type="paragraph" w:customStyle="1" w:styleId="50DB12A6688D432599A6C5602EC4A241">
    <w:name w:val="50DB12A6688D432599A6C5602EC4A241"/>
  </w:style>
  <w:style w:type="paragraph" w:customStyle="1" w:styleId="EAD4A6CA62184A1A806A2C04A00B4097">
    <w:name w:val="EAD4A6CA62184A1A806A2C04A00B4097"/>
  </w:style>
  <w:style w:type="paragraph" w:customStyle="1" w:styleId="A0CBDC4B5D6B4FCCA7E42EA889F99B2A">
    <w:name w:val="A0CBDC4B5D6B4FCCA7E42EA889F99B2A"/>
  </w:style>
  <w:style w:type="paragraph" w:customStyle="1" w:styleId="2DA3F5A4DCE34E0499C40924444840FF">
    <w:name w:val="2DA3F5A4DCE34E0499C40924444840FF"/>
  </w:style>
  <w:style w:type="paragraph" w:customStyle="1" w:styleId="F427D281E52B42859D0EA5B031354892">
    <w:name w:val="F427D281E52B42859D0EA5B031354892"/>
  </w:style>
  <w:style w:type="paragraph" w:customStyle="1" w:styleId="87F2D36EA68C4112A543D8A620BBE323">
    <w:name w:val="87F2D36EA68C4112A543D8A620BBE323"/>
  </w:style>
  <w:style w:type="paragraph" w:customStyle="1" w:styleId="73770AB4EC82495D8CBC523762C202D8">
    <w:name w:val="73770AB4EC82495D8CBC523762C202D8"/>
  </w:style>
  <w:style w:type="paragraph" w:customStyle="1" w:styleId="6CFFAA1F5AAB403CBF9CBC2576B23D5F">
    <w:name w:val="6CFFAA1F5AAB403CBF9CBC2576B23D5F"/>
  </w:style>
  <w:style w:type="paragraph" w:customStyle="1" w:styleId="92081BFF599145BB8E19B9FE9EF49A65">
    <w:name w:val="92081BFF599145BB8E19B9FE9EF49A65"/>
  </w:style>
  <w:style w:type="paragraph" w:customStyle="1" w:styleId="253D6C77E92341AF984B04EF0311C13E">
    <w:name w:val="253D6C77E92341AF984B04EF0311C1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CC81A9249764D7BA1F316935389135E">
    <w:name w:val="FCC81A9249764D7BA1F316935389135E"/>
  </w:style>
  <w:style w:type="paragraph" w:customStyle="1" w:styleId="D0E09CFA82994957A137E648B97A3CA8">
    <w:name w:val="D0E09CFA82994957A137E648B97A3CA8"/>
  </w:style>
  <w:style w:type="paragraph" w:customStyle="1" w:styleId="77D551B5CB2043E1BF6800101B4C59F8">
    <w:name w:val="77D551B5CB2043E1BF6800101B4C59F8"/>
  </w:style>
  <w:style w:type="paragraph" w:customStyle="1" w:styleId="95ECD4D988D147429B0E94687E2E1082">
    <w:name w:val="95ECD4D988D147429B0E94687E2E1082"/>
  </w:style>
  <w:style w:type="paragraph" w:customStyle="1" w:styleId="1642858563E2475FB3A0BE0F091305D1">
    <w:name w:val="1642858563E2475FB3A0BE0F091305D1"/>
  </w:style>
  <w:style w:type="paragraph" w:customStyle="1" w:styleId="A8ED8C0D151343FC9BE28EBAE525DF57">
    <w:name w:val="A8ED8C0D151343FC9BE28EBAE525DF57"/>
  </w:style>
  <w:style w:type="paragraph" w:customStyle="1" w:styleId="9E6B729B232B457380E84CC52EF54CB2">
    <w:name w:val="9E6B729B232B457380E84CC52EF54CB2"/>
  </w:style>
  <w:style w:type="paragraph" w:customStyle="1" w:styleId="EE6181FB72564C1EBEB0D6522C8446B7">
    <w:name w:val="EE6181FB72564C1EBEB0D6522C8446B7"/>
  </w:style>
  <w:style w:type="paragraph" w:customStyle="1" w:styleId="6DCEFA1DCBA0499C90760C02A7480026">
    <w:name w:val="6DCEFA1DCBA0499C90760C02A7480026"/>
  </w:style>
  <w:style w:type="paragraph" w:customStyle="1" w:styleId="EEBC59B1164B48129964F3B73FF3E79F">
    <w:name w:val="EEBC59B1164B48129964F3B73FF3E79F"/>
  </w:style>
  <w:style w:type="paragraph" w:customStyle="1" w:styleId="6FD809EDFD7F423494A92800AC1DFBB0">
    <w:name w:val="6FD809EDFD7F423494A92800AC1DFBB0"/>
  </w:style>
  <w:style w:type="paragraph" w:customStyle="1" w:styleId="1E56221E437149B3B6FEF3135FEFAC23">
    <w:name w:val="1E56221E437149B3B6FEF3135FEFAC23"/>
  </w:style>
  <w:style w:type="paragraph" w:customStyle="1" w:styleId="EE192F060F4B4439ABBEBA213D39BBA4">
    <w:name w:val="EE192F060F4B4439ABBEBA213D39BBA4"/>
  </w:style>
  <w:style w:type="paragraph" w:customStyle="1" w:styleId="B1FE488DE3B746088C32EE6A528E22CF">
    <w:name w:val="B1FE488DE3B746088C32EE6A528E22CF"/>
  </w:style>
  <w:style w:type="paragraph" w:customStyle="1" w:styleId="E4C58E84A7F94C7A8A1D0DB8D8397304">
    <w:name w:val="E4C58E84A7F94C7A8A1D0DB8D8397304"/>
  </w:style>
  <w:style w:type="paragraph" w:customStyle="1" w:styleId="7F6690A354A84965B3E089799972F96E">
    <w:name w:val="7F6690A354A84965B3E089799972F96E"/>
  </w:style>
  <w:style w:type="paragraph" w:customStyle="1" w:styleId="E59D28D925BA4D1F886774A55DBE8E26">
    <w:name w:val="E59D28D925BA4D1F886774A55DBE8E26"/>
  </w:style>
  <w:style w:type="paragraph" w:customStyle="1" w:styleId="D2C5C0553FA049A4AE509445BBB77070">
    <w:name w:val="D2C5C0553FA049A4AE509445BBB77070"/>
  </w:style>
  <w:style w:type="paragraph" w:customStyle="1" w:styleId="9BB98928A12545C6BA7DFAF3994300C9">
    <w:name w:val="9BB98928A12545C6BA7DFAF3994300C9"/>
  </w:style>
  <w:style w:type="paragraph" w:customStyle="1" w:styleId="51E61D67F35143F79448DB9E810A392F">
    <w:name w:val="51E61D67F35143F79448DB9E810A392F"/>
  </w:style>
  <w:style w:type="paragraph" w:customStyle="1" w:styleId="926FF72AE64D4093916A4B933F54BCD6">
    <w:name w:val="926FF72AE64D4093916A4B933F54BCD6"/>
  </w:style>
  <w:style w:type="paragraph" w:customStyle="1" w:styleId="3227144BA70C427D8A24235174E7769A">
    <w:name w:val="3227144BA70C427D8A24235174E7769A"/>
  </w:style>
  <w:style w:type="paragraph" w:customStyle="1" w:styleId="2E0866F20985455D96AC812836F6596E">
    <w:name w:val="2E0866F20985455D96AC812836F6596E"/>
  </w:style>
  <w:style w:type="paragraph" w:customStyle="1" w:styleId="6F4D250BBFE0428E83C4A80CF4A69C21">
    <w:name w:val="6F4D250BBFE0428E83C4A80CF4A69C21"/>
  </w:style>
  <w:style w:type="paragraph" w:customStyle="1" w:styleId="AF0F411030C144138FABA7E02E82453B">
    <w:name w:val="AF0F411030C144138FABA7E02E82453B"/>
  </w:style>
  <w:style w:type="paragraph" w:customStyle="1" w:styleId="F42D41C3992E4BAE8F9C240C3284594D">
    <w:name w:val="F42D41C3992E4BAE8F9C240C3284594D"/>
  </w:style>
  <w:style w:type="paragraph" w:customStyle="1" w:styleId="E6FA485F930E43E8B2DD375852AD751A">
    <w:name w:val="E6FA485F930E43E8B2DD375852AD751A"/>
    <w:rsid w:val="006C24CD"/>
  </w:style>
  <w:style w:type="paragraph" w:customStyle="1" w:styleId="765CE1896F214031B058C10109587C56">
    <w:name w:val="765CE1896F214031B058C10109587C56"/>
    <w:rsid w:val="00362CBE"/>
  </w:style>
  <w:style w:type="paragraph" w:customStyle="1" w:styleId="D00EE141219B4D2E8A6ABBDE693119E7">
    <w:name w:val="D00EE141219B4D2E8A6ABBDE693119E7"/>
    <w:rsid w:val="00362CBE"/>
  </w:style>
  <w:style w:type="paragraph" w:customStyle="1" w:styleId="DD4F971A46564883944E776DE0CA2B38">
    <w:name w:val="DD4F971A46564883944E776DE0CA2B38"/>
    <w:rsid w:val="00CD7F88"/>
  </w:style>
  <w:style w:type="paragraph" w:customStyle="1" w:styleId="6D4306FE83884981852F439BBE8EF0B1">
    <w:name w:val="6D4306FE83884981852F439BBE8EF0B1"/>
    <w:rsid w:val="001D1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346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57</cp:revision>
  <dcterms:created xsi:type="dcterms:W3CDTF">2023-08-20T17:38:00Z</dcterms:created>
  <dcterms:modified xsi:type="dcterms:W3CDTF">2024-07-15T16:13:00Z</dcterms:modified>
  <cp:category/>
</cp:coreProperties>
</file>